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8BC0" w14:textId="5A10208C"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0C84578F" wp14:editId="64DEDFC8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ADF51" w14:textId="4D894827" w:rsidR="00D70063" w:rsidRDefault="00D70063" w:rsidP="00D70063">
                            <w:pPr>
                              <w:pStyle w:val="Photo"/>
                            </w:pPr>
                          </w:p>
                          <w:sdt>
                            <w:sdtPr>
                              <w:alias w:val="Your Name"/>
                              <w:tag w:val="Your Name"/>
                              <w:id w:val="-1489158292"/>
                              <w:placeholder>
                                <w:docPart w:val="D544B9E06B1541A19CA0E4D77621C2A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3082439D" w14:textId="255A2D3E" w:rsidR="00D70063" w:rsidRDefault="00E15A1C" w:rsidP="00E15A1C">
                                <w:pPr>
                                  <w:pStyle w:val="Title"/>
                                </w:pPr>
                                <w:r>
                                  <w:t>Jayanthini r</w:t>
                                </w:r>
                              </w:p>
                            </w:sdtContent>
                          </w:sdt>
                          <w:p w14:paraId="1068A85E" w14:textId="77777777" w:rsidR="00D70063" w:rsidRDefault="00000000" w:rsidP="00D70063">
                            <w:pPr>
                              <w:pStyle w:val="Heading1"/>
                            </w:pPr>
                            <w:sdt>
                              <w:sdtPr>
                                <w:id w:val="-1270160369"/>
                                <w:placeholder>
                                  <w:docPart w:val="B5E2BB497748440A820B94205AF48285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D70063">
                                  <w:t>Objective</w:t>
                                </w:r>
                              </w:sdtContent>
                            </w:sdt>
                          </w:p>
                          <w:p w14:paraId="1A0FD8D2" w14:textId="2BB18529" w:rsidR="00D70063" w:rsidRPr="00E15A1C" w:rsidRDefault="00E15A1C" w:rsidP="00D70063">
                            <w:pPr>
                              <w:rPr>
                                <w:rFonts w:cstheme="minorHAnsi"/>
                                <w:color w:val="2D2D2D"/>
                              </w:rPr>
                            </w:pPr>
                            <w:r>
                              <w:rPr>
                                <w:rFonts w:cstheme="minorHAnsi"/>
                                <w:color w:val="2D2D2D"/>
                              </w:rPr>
                              <w:t>To seek a c</w:t>
                            </w:r>
                            <w:r w:rsidRPr="0001713E">
                              <w:rPr>
                                <w:rFonts w:cstheme="minorHAnsi"/>
                                <w:color w:val="2D2D2D"/>
                              </w:rPr>
                              <w:t xml:space="preserve">reative and technical </w:t>
                            </w:r>
                            <w:r>
                              <w:rPr>
                                <w:rFonts w:cstheme="minorHAnsi"/>
                                <w:color w:val="2D2D2D"/>
                              </w:rPr>
                              <w:t>position</w:t>
                            </w:r>
                            <w:r w:rsidRPr="0001713E">
                              <w:rPr>
                                <w:rFonts w:cstheme="minorHAnsi"/>
                                <w:color w:val="2D2D2D"/>
                              </w:rPr>
                              <w:t xml:space="preserve"> where I can enhance my </w:t>
                            </w:r>
                            <w:r>
                              <w:rPr>
                                <w:rFonts w:cstheme="minorHAnsi"/>
                                <w:color w:val="2D2D2D"/>
                              </w:rPr>
                              <w:t>knowledge of software world and grow with organization.</w:t>
                            </w:r>
                          </w:p>
                          <w:p w14:paraId="6CFDAC61" w14:textId="23FC9374" w:rsidR="00D70063" w:rsidRDefault="00E15A1C" w:rsidP="00D70063">
                            <w:pPr>
                              <w:pStyle w:val="Heading2"/>
                            </w:pPr>
                            <w:r>
                              <w:t>Abilities</w:t>
                            </w:r>
                          </w:p>
                          <w:p w14:paraId="298B74A2" w14:textId="0BC0B3C2" w:rsidR="00E15A1C" w:rsidRDefault="00E15A1C" w:rsidP="00E15A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Creativity</w:t>
                            </w:r>
                          </w:p>
                          <w:p w14:paraId="660634A7" w14:textId="77777777" w:rsidR="00E15A1C" w:rsidRDefault="00E15A1C" w:rsidP="00E15A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Customer service skills</w:t>
                            </w:r>
                          </w:p>
                          <w:p w14:paraId="171EE7A7" w14:textId="77777777" w:rsidR="00E15A1C" w:rsidRDefault="00E15A1C" w:rsidP="00E15A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Public speaking</w:t>
                            </w:r>
                          </w:p>
                          <w:p w14:paraId="17A9A43F" w14:textId="77777777" w:rsidR="00E15A1C" w:rsidRDefault="00E15A1C" w:rsidP="00E15A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Teamwork skills</w:t>
                            </w:r>
                          </w:p>
                          <w:p w14:paraId="620ECFAA" w14:textId="77777777" w:rsidR="00E15A1C" w:rsidRDefault="00E15A1C" w:rsidP="00E15A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Communication</w:t>
                            </w:r>
                          </w:p>
                          <w:p w14:paraId="5ACAF900" w14:textId="7A0E257A" w:rsidR="00D70063" w:rsidRDefault="00E15A1C" w:rsidP="00E15A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Active listening</w:t>
                            </w:r>
                          </w:p>
                          <w:sdt>
                            <w:sdtPr>
                              <w:id w:val="-26178941"/>
                              <w:placeholder>
                                <w:docPart w:val="D99671378EC74900A59C697A959F299E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629590C9" w14:textId="1DB89D92" w:rsidR="00E15A1C" w:rsidRDefault="00D70063" w:rsidP="00F00196">
                                <w:pPr>
                                  <w:pStyle w:val="Heading2"/>
                                </w:pPr>
                                <w:r>
                                  <w:t>Vitals</w:t>
                                </w:r>
                              </w:p>
                            </w:sdtContent>
                          </w:sdt>
                          <w:p w14:paraId="4B52070A" w14:textId="4B052533" w:rsidR="00D70063" w:rsidRPr="00F00196" w:rsidRDefault="00E15A1C" w:rsidP="00D70063">
                            <w:pPr>
                              <w:pStyle w:val="ContactInf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E15A1C">
                              <w:rPr>
                                <w:b/>
                                <w:bCs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hyperlink r:id="rId7" w:history="1">
                              <w:r w:rsidR="00381211" w:rsidRPr="00FE51EF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>www.linkedin.com/in/jayanthini-r-526111282</w:t>
                              </w:r>
                            </w:hyperlink>
                          </w:p>
                          <w:p w14:paraId="24E4DFE7" w14:textId="052DB824"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E</w:t>
                            </w:r>
                            <w:r w:rsidR="00E15A1C">
                              <w:t xml:space="preserve"> jaygrajaram@gmail.com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457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<v:textbox inset="0,0,0,0">
                  <w:txbxContent>
                    <w:p w14:paraId="068ADF51" w14:textId="4D894827" w:rsidR="00D70063" w:rsidRDefault="00D70063" w:rsidP="00D70063">
                      <w:pPr>
                        <w:pStyle w:val="Photo"/>
                      </w:pPr>
                    </w:p>
                    <w:sdt>
                      <w:sdtPr>
                        <w:alias w:val="Your Name"/>
                        <w:tag w:val="Your Name"/>
                        <w:id w:val="-1489158292"/>
                        <w:placeholder>
                          <w:docPart w:val="D544B9E06B1541A19CA0E4D77621C2A5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Content>
                        <w:p w14:paraId="3082439D" w14:textId="255A2D3E" w:rsidR="00D70063" w:rsidRDefault="00E15A1C" w:rsidP="00E15A1C">
                          <w:pPr>
                            <w:pStyle w:val="Title"/>
                          </w:pPr>
                          <w:r>
                            <w:t>Jayanthini r</w:t>
                          </w:r>
                        </w:p>
                      </w:sdtContent>
                    </w:sdt>
                    <w:p w14:paraId="1068A85E" w14:textId="77777777" w:rsidR="00D70063" w:rsidRDefault="00000000" w:rsidP="00D70063">
                      <w:pPr>
                        <w:pStyle w:val="Heading1"/>
                      </w:pPr>
                      <w:sdt>
                        <w:sdtPr>
                          <w:id w:val="-1270160369"/>
                          <w:placeholder>
                            <w:docPart w:val="B5E2BB497748440A820B94205AF48285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="00D70063">
                            <w:t>Objective</w:t>
                          </w:r>
                        </w:sdtContent>
                      </w:sdt>
                    </w:p>
                    <w:p w14:paraId="1A0FD8D2" w14:textId="2BB18529" w:rsidR="00D70063" w:rsidRPr="00E15A1C" w:rsidRDefault="00E15A1C" w:rsidP="00D70063">
                      <w:pPr>
                        <w:rPr>
                          <w:rFonts w:cstheme="minorHAnsi"/>
                          <w:color w:val="2D2D2D"/>
                        </w:rPr>
                      </w:pPr>
                      <w:r>
                        <w:rPr>
                          <w:rFonts w:cstheme="minorHAnsi"/>
                          <w:color w:val="2D2D2D"/>
                        </w:rPr>
                        <w:t>To seek a c</w:t>
                      </w:r>
                      <w:r w:rsidRPr="0001713E">
                        <w:rPr>
                          <w:rFonts w:cstheme="minorHAnsi"/>
                          <w:color w:val="2D2D2D"/>
                        </w:rPr>
                        <w:t xml:space="preserve">reative and technical </w:t>
                      </w:r>
                      <w:r>
                        <w:rPr>
                          <w:rFonts w:cstheme="minorHAnsi"/>
                          <w:color w:val="2D2D2D"/>
                        </w:rPr>
                        <w:t>position</w:t>
                      </w:r>
                      <w:r w:rsidRPr="0001713E">
                        <w:rPr>
                          <w:rFonts w:cstheme="minorHAnsi"/>
                          <w:color w:val="2D2D2D"/>
                        </w:rPr>
                        <w:t xml:space="preserve"> where I can enhance my </w:t>
                      </w:r>
                      <w:r>
                        <w:rPr>
                          <w:rFonts w:cstheme="minorHAnsi"/>
                          <w:color w:val="2D2D2D"/>
                        </w:rPr>
                        <w:t>knowledge of software world and grow with organization.</w:t>
                      </w:r>
                    </w:p>
                    <w:p w14:paraId="6CFDAC61" w14:textId="23FC9374" w:rsidR="00D70063" w:rsidRDefault="00E15A1C" w:rsidP="00D70063">
                      <w:pPr>
                        <w:pStyle w:val="Heading2"/>
                      </w:pPr>
                      <w:r>
                        <w:t>Abilities</w:t>
                      </w:r>
                    </w:p>
                    <w:p w14:paraId="298B74A2" w14:textId="0BC0B3C2" w:rsidR="00E15A1C" w:rsidRDefault="00E15A1C" w:rsidP="00E15A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Creativity</w:t>
                      </w:r>
                    </w:p>
                    <w:p w14:paraId="660634A7" w14:textId="77777777" w:rsidR="00E15A1C" w:rsidRDefault="00E15A1C" w:rsidP="00E15A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Customer service skills</w:t>
                      </w:r>
                    </w:p>
                    <w:p w14:paraId="171EE7A7" w14:textId="77777777" w:rsidR="00E15A1C" w:rsidRDefault="00E15A1C" w:rsidP="00E15A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Public speaking</w:t>
                      </w:r>
                    </w:p>
                    <w:p w14:paraId="17A9A43F" w14:textId="77777777" w:rsidR="00E15A1C" w:rsidRDefault="00E15A1C" w:rsidP="00E15A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Teamwork skills</w:t>
                      </w:r>
                    </w:p>
                    <w:p w14:paraId="620ECFAA" w14:textId="77777777" w:rsidR="00E15A1C" w:rsidRDefault="00E15A1C" w:rsidP="00E15A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Communication</w:t>
                      </w:r>
                    </w:p>
                    <w:p w14:paraId="5ACAF900" w14:textId="7A0E257A" w:rsidR="00D70063" w:rsidRDefault="00E15A1C" w:rsidP="00E15A1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Active listening</w:t>
                      </w:r>
                    </w:p>
                    <w:sdt>
                      <w:sdtPr>
                        <w:id w:val="-26178941"/>
                        <w:placeholder>
                          <w:docPart w:val="D99671378EC74900A59C697A959F299E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p w14:paraId="629590C9" w14:textId="1DB89D92" w:rsidR="00E15A1C" w:rsidRDefault="00D70063" w:rsidP="00F00196">
                          <w:pPr>
                            <w:pStyle w:val="Heading2"/>
                          </w:pPr>
                          <w:r>
                            <w:t>Vitals</w:t>
                          </w:r>
                        </w:p>
                      </w:sdtContent>
                    </w:sdt>
                    <w:p w14:paraId="4B52070A" w14:textId="4B052533" w:rsidR="00D70063" w:rsidRPr="00F00196" w:rsidRDefault="00E15A1C" w:rsidP="00D70063">
                      <w:pPr>
                        <w:pStyle w:val="ContactInfo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E15A1C">
                        <w:rPr>
                          <w:b/>
                          <w:bCs/>
                        </w:rPr>
                        <w:t>L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hyperlink r:id="rId8" w:history="1">
                        <w:r w:rsidR="00381211" w:rsidRPr="00FE51EF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>www.linkedin.com/in/jayanthini-r-526111282</w:t>
                        </w:r>
                      </w:hyperlink>
                    </w:p>
                    <w:p w14:paraId="24E4DFE7" w14:textId="052DB824"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E</w:t>
                      </w:r>
                      <w:r w:rsidR="00E15A1C">
                        <w:t xml:space="preserve"> jaygrajaram@gmail.com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E15A1C">
        <w:t>Project</w:t>
      </w:r>
    </w:p>
    <w:p w14:paraId="5E8DE13C" w14:textId="6FC7DA40" w:rsidR="00D70063" w:rsidRPr="00E15A1C" w:rsidRDefault="00E15A1C" w:rsidP="00E15A1C">
      <w:pPr>
        <w:pStyle w:val="Heading4"/>
        <w:rPr>
          <w:b w:val="0"/>
          <w:bCs/>
          <w:caps w:val="0"/>
          <w:sz w:val="24"/>
          <w:szCs w:val="22"/>
        </w:rPr>
      </w:pPr>
      <w:r w:rsidRPr="00E15A1C">
        <w:rPr>
          <w:b w:val="0"/>
          <w:bCs/>
          <w:caps w:val="0"/>
          <w:sz w:val="24"/>
          <w:szCs w:val="22"/>
        </w:rPr>
        <w:t>IOT based project in detection of blockage in sewerage pipeline</w:t>
      </w:r>
    </w:p>
    <w:p w14:paraId="3F465F2B" w14:textId="77777777" w:rsidR="00E15A1C" w:rsidRPr="00E15A1C" w:rsidRDefault="00E15A1C" w:rsidP="00E15A1C">
      <w:pPr>
        <w:pStyle w:val="Heading5"/>
      </w:pPr>
    </w:p>
    <w:sdt>
      <w:sdtPr>
        <w:id w:val="1745452497"/>
        <w:placeholder>
          <w:docPart w:val="426DEE5AC7FF4CFA8E642AAD98E5216C"/>
        </w:placeholder>
        <w:temporary/>
        <w:showingPlcHdr/>
        <w15:appearance w15:val="hidden"/>
      </w:sdtPr>
      <w:sdtContent>
        <w:p w14:paraId="0B5C7ACF" w14:textId="77777777" w:rsidR="00E15A1C" w:rsidRDefault="00E15A1C" w:rsidP="00E15A1C">
          <w:pPr>
            <w:pStyle w:val="Heading3"/>
          </w:pPr>
          <w:r>
            <w:t>Education</w:t>
          </w:r>
        </w:p>
      </w:sdtContent>
    </w:sdt>
    <w:sdt>
      <w:sdtPr>
        <w:id w:val="478350204"/>
        <w:placeholder>
          <w:docPart w:val="BD09E693CC1F4AD798EAE26412FDB26A"/>
        </w:placeholder>
        <w:temporary/>
        <w:showingPlcHdr/>
        <w15:appearance w15:val="hidden"/>
      </w:sdtPr>
      <w:sdtContent>
        <w:p w14:paraId="75DFFE29" w14:textId="77777777" w:rsidR="00E15A1C" w:rsidRDefault="00E15A1C" w:rsidP="00E15A1C">
          <w:pPr>
            <w:pStyle w:val="Heading4"/>
          </w:pPr>
          <w:r>
            <w:t>SCHOOL NAME, LOCATION, DEGREE</w:t>
          </w:r>
        </w:p>
      </w:sdtContent>
    </w:sdt>
    <w:p w14:paraId="2D26561E" w14:textId="77777777" w:rsidR="00E15A1C" w:rsidRDefault="00E15A1C" w:rsidP="00E15A1C">
      <w:pPr>
        <w:pStyle w:val="ListParagraph"/>
        <w:numPr>
          <w:ilvl w:val="0"/>
          <w:numId w:val="2"/>
        </w:numPr>
      </w:pPr>
      <w:r>
        <w:t>Bachelor of Technology in Information Technology at University College of Engineering, Tiruchirappalli with CGPA of 8.5 (</w:t>
      </w:r>
      <w:proofErr w:type="spellStart"/>
      <w:r>
        <w:t>upto</w:t>
      </w:r>
      <w:proofErr w:type="spellEnd"/>
      <w:r>
        <w:t xml:space="preserve"> 5</w:t>
      </w:r>
      <w:r>
        <w:rPr>
          <w:vertAlign w:val="superscript"/>
        </w:rPr>
        <w:t>th</w:t>
      </w:r>
      <w:r>
        <w:t xml:space="preserve"> semester) (2020-2024).</w:t>
      </w:r>
    </w:p>
    <w:p w14:paraId="32C2940B" w14:textId="1ACB7082" w:rsidR="00E15A1C" w:rsidRDefault="00E15A1C" w:rsidP="00E15A1C">
      <w:pPr>
        <w:pStyle w:val="ListParagraph"/>
        <w:numPr>
          <w:ilvl w:val="0"/>
          <w:numId w:val="2"/>
        </w:numPr>
      </w:pPr>
      <w:r>
        <w:t>12</w:t>
      </w:r>
      <w:r w:rsidRPr="00B337C9">
        <w:rPr>
          <w:vertAlign w:val="superscript"/>
        </w:rPr>
        <w:t>th</w:t>
      </w:r>
      <w:r>
        <w:t xml:space="preserve"> standard at </w:t>
      </w:r>
      <w:r w:rsidR="00F00196">
        <w:t>CBSE school</w:t>
      </w:r>
      <w:r>
        <w:t xml:space="preserve"> with CGPA of 8.3 (2020)</w:t>
      </w:r>
    </w:p>
    <w:p w14:paraId="6DB626FC" w14:textId="2CFA2028" w:rsidR="00E15A1C" w:rsidRDefault="00E15A1C" w:rsidP="00E15A1C">
      <w:pPr>
        <w:pStyle w:val="ListParagraph"/>
        <w:numPr>
          <w:ilvl w:val="0"/>
          <w:numId w:val="2"/>
        </w:numPr>
      </w:pPr>
      <w:r>
        <w:t>10</w:t>
      </w:r>
      <w:r w:rsidRPr="00B337C9">
        <w:rPr>
          <w:vertAlign w:val="superscript"/>
        </w:rPr>
        <w:t>th</w:t>
      </w:r>
      <w:r>
        <w:t xml:space="preserve"> standard at </w:t>
      </w:r>
      <w:r w:rsidR="00F00196">
        <w:t>CBSE school</w:t>
      </w:r>
      <w:r>
        <w:t xml:space="preserve"> with CGPA of 8.9(2018)</w:t>
      </w:r>
    </w:p>
    <w:p w14:paraId="00028C35" w14:textId="77777777" w:rsidR="00E15A1C" w:rsidRDefault="00E15A1C" w:rsidP="00E15A1C">
      <w:pPr>
        <w:pStyle w:val="Heading3"/>
      </w:pPr>
      <w:r>
        <w:t>SKILLS</w:t>
      </w:r>
    </w:p>
    <w:p w14:paraId="7CC98E10" w14:textId="77777777" w:rsidR="00E15A1C" w:rsidRDefault="00E15A1C" w:rsidP="00E15A1C">
      <w:pPr>
        <w:pStyle w:val="ListParagraph"/>
        <w:numPr>
          <w:ilvl w:val="0"/>
          <w:numId w:val="3"/>
        </w:numPr>
        <w:tabs>
          <w:tab w:val="left" w:pos="2712"/>
        </w:tabs>
      </w:pPr>
      <w:r>
        <w:t>Language: C, Java, Python</w:t>
      </w:r>
    </w:p>
    <w:p w14:paraId="5B5C0096" w14:textId="77777777" w:rsidR="00E15A1C" w:rsidRDefault="00E15A1C" w:rsidP="00E15A1C">
      <w:pPr>
        <w:pStyle w:val="ListParagraph"/>
        <w:numPr>
          <w:ilvl w:val="0"/>
          <w:numId w:val="3"/>
        </w:numPr>
        <w:tabs>
          <w:tab w:val="left" w:pos="2712"/>
        </w:tabs>
      </w:pPr>
      <w:r>
        <w:t xml:space="preserve">Frontend: HTML, CSS, </w:t>
      </w:r>
      <w:proofErr w:type="spellStart"/>
      <w:r>
        <w:t>Javascript</w:t>
      </w:r>
      <w:proofErr w:type="spellEnd"/>
      <w:r>
        <w:t>, PHP</w:t>
      </w:r>
    </w:p>
    <w:p w14:paraId="738F5D2C" w14:textId="77777777" w:rsidR="00E15A1C" w:rsidRDefault="00E15A1C" w:rsidP="00E15A1C">
      <w:pPr>
        <w:pStyle w:val="ListParagraph"/>
        <w:numPr>
          <w:ilvl w:val="0"/>
          <w:numId w:val="3"/>
        </w:numPr>
        <w:tabs>
          <w:tab w:val="left" w:pos="2712"/>
        </w:tabs>
      </w:pPr>
      <w:r>
        <w:t xml:space="preserve">Tools: Figma,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Proofhub</w:t>
      </w:r>
      <w:proofErr w:type="spellEnd"/>
      <w:r>
        <w:t>, Wrike</w:t>
      </w:r>
    </w:p>
    <w:p w14:paraId="5DF6434A" w14:textId="77777777" w:rsidR="00E15A1C" w:rsidRDefault="00E15A1C" w:rsidP="00E15A1C">
      <w:pPr>
        <w:pStyle w:val="ListParagraph"/>
        <w:numPr>
          <w:ilvl w:val="0"/>
          <w:numId w:val="3"/>
        </w:numPr>
        <w:tabs>
          <w:tab w:val="left" w:pos="2712"/>
        </w:tabs>
      </w:pPr>
      <w:r>
        <w:t xml:space="preserve">Database: </w:t>
      </w:r>
      <w:proofErr w:type="spellStart"/>
      <w:r>
        <w:t>Mysql</w:t>
      </w:r>
      <w:proofErr w:type="spellEnd"/>
      <w:r>
        <w:t xml:space="preserve">         </w:t>
      </w:r>
    </w:p>
    <w:p w14:paraId="4B8053B6" w14:textId="77777777" w:rsidR="00E15A1C" w:rsidRDefault="00E15A1C" w:rsidP="00E15A1C">
      <w:pPr>
        <w:pStyle w:val="Heading3"/>
      </w:pPr>
      <w:r>
        <w:t>Personal details</w:t>
      </w:r>
    </w:p>
    <w:p w14:paraId="60E44AA8" w14:textId="77777777" w:rsidR="00E15A1C" w:rsidRDefault="00E15A1C" w:rsidP="00E15A1C">
      <w:pPr>
        <w:pStyle w:val="ListParagraph"/>
        <w:numPr>
          <w:ilvl w:val="0"/>
          <w:numId w:val="4"/>
        </w:numPr>
      </w:pPr>
      <w:r>
        <w:t>Date of Birth</w:t>
      </w:r>
      <w:r>
        <w:tab/>
      </w:r>
      <w:r>
        <w:tab/>
        <w:t xml:space="preserve">: </w:t>
      </w:r>
      <w:r>
        <w:tab/>
        <w:t>01-07-2002</w:t>
      </w:r>
    </w:p>
    <w:p w14:paraId="3110E6C6" w14:textId="77777777" w:rsidR="00E15A1C" w:rsidRDefault="00E15A1C" w:rsidP="00E15A1C">
      <w:pPr>
        <w:pStyle w:val="ListParagraph"/>
        <w:numPr>
          <w:ilvl w:val="0"/>
          <w:numId w:val="4"/>
        </w:numPr>
      </w:pPr>
      <w:r>
        <w:t>Nationality</w:t>
      </w:r>
      <w:r>
        <w:tab/>
      </w:r>
      <w:r>
        <w:tab/>
        <w:t xml:space="preserve">: </w:t>
      </w:r>
      <w:r>
        <w:tab/>
        <w:t>Indian</w:t>
      </w:r>
    </w:p>
    <w:p w14:paraId="7072084D" w14:textId="77777777" w:rsidR="00E15A1C" w:rsidRDefault="00E15A1C" w:rsidP="00E15A1C">
      <w:pPr>
        <w:pStyle w:val="ListParagraph"/>
        <w:numPr>
          <w:ilvl w:val="0"/>
          <w:numId w:val="4"/>
        </w:numPr>
      </w:pPr>
      <w:r>
        <w:t>Gender</w:t>
      </w:r>
      <w:r>
        <w:tab/>
      </w:r>
      <w:r>
        <w:tab/>
      </w:r>
      <w:r>
        <w:tab/>
        <w:t xml:space="preserve">: </w:t>
      </w:r>
      <w:r>
        <w:tab/>
        <w:t>Female</w:t>
      </w:r>
    </w:p>
    <w:p w14:paraId="61B57206" w14:textId="77777777" w:rsidR="00E15A1C" w:rsidRDefault="00E15A1C" w:rsidP="00E15A1C">
      <w:pPr>
        <w:pStyle w:val="ListParagraph"/>
        <w:numPr>
          <w:ilvl w:val="0"/>
          <w:numId w:val="4"/>
        </w:numPr>
      </w:pPr>
      <w:r>
        <w:t>Marital status</w:t>
      </w:r>
      <w:r>
        <w:tab/>
      </w:r>
      <w:r>
        <w:tab/>
        <w:t xml:space="preserve">: </w:t>
      </w:r>
      <w:r>
        <w:tab/>
        <w:t>Unmarried</w:t>
      </w:r>
    </w:p>
    <w:p w14:paraId="08E43A5B" w14:textId="77777777" w:rsidR="00E15A1C" w:rsidRDefault="00E15A1C" w:rsidP="00E15A1C">
      <w:pPr>
        <w:pStyle w:val="ListParagraph"/>
        <w:numPr>
          <w:ilvl w:val="0"/>
          <w:numId w:val="4"/>
        </w:numPr>
      </w:pPr>
      <w:r>
        <w:t>Hobbies</w:t>
      </w:r>
      <w:r>
        <w:tab/>
      </w:r>
      <w:r>
        <w:tab/>
        <w:t xml:space="preserve">: </w:t>
      </w:r>
      <w:r>
        <w:tab/>
        <w:t>Music, Badminton</w:t>
      </w:r>
    </w:p>
    <w:p w14:paraId="369F774C" w14:textId="77777777" w:rsidR="00E15A1C" w:rsidRDefault="00E15A1C" w:rsidP="00E15A1C">
      <w:pPr>
        <w:pStyle w:val="ListParagraph"/>
        <w:numPr>
          <w:ilvl w:val="0"/>
          <w:numId w:val="4"/>
        </w:numPr>
      </w:pPr>
      <w:r>
        <w:t>Languages known</w:t>
      </w:r>
      <w:r>
        <w:tab/>
        <w:t xml:space="preserve">: </w:t>
      </w:r>
      <w:r>
        <w:tab/>
        <w:t>Tamil, English, Hindi</w:t>
      </w:r>
    </w:p>
    <w:p w14:paraId="1EB067F7" w14:textId="77777777" w:rsidR="00E15A1C" w:rsidRDefault="00000000" w:rsidP="00E15A1C">
      <w:pPr>
        <w:pStyle w:val="Heading3"/>
      </w:pPr>
      <w:sdt>
        <w:sdtPr>
          <w:id w:val="1154334311"/>
          <w:placeholder>
            <w:docPart w:val="D9AE72B307624C7D916FD5FB3523D151"/>
          </w:placeholder>
          <w:temporary/>
          <w:showingPlcHdr/>
          <w15:appearance w15:val="hidden"/>
        </w:sdtPr>
        <w:sdtContent>
          <w:r w:rsidR="00E15A1C">
            <w:t>REFERENCES</w:t>
          </w:r>
        </w:sdtContent>
      </w:sdt>
    </w:p>
    <w:p w14:paraId="709141E6" w14:textId="77777777" w:rsidR="00E15A1C" w:rsidRPr="00D62FFF" w:rsidRDefault="00E15A1C" w:rsidP="00E15A1C">
      <w:pPr>
        <w:pStyle w:val="Heading4"/>
        <w:rPr>
          <w:rFonts w:asciiTheme="minorHAnsi" w:hAnsiTheme="minorHAnsi" w:cstheme="minorHAnsi"/>
          <w:b w:val="0"/>
          <w:bCs/>
          <w:sz w:val="24"/>
        </w:rPr>
      </w:pPr>
      <w:r w:rsidRPr="00D62FFF">
        <w:rPr>
          <w:rFonts w:asciiTheme="minorHAnsi" w:hAnsiTheme="minorHAnsi" w:cstheme="minorHAnsi"/>
          <w:b w:val="0"/>
          <w:bCs/>
          <w:sz w:val="24"/>
        </w:rPr>
        <w:t>I hereby declare that above information is correct to the best of my knowledge and belief.</w:t>
      </w:r>
      <w:r>
        <w:rPr>
          <w:rFonts w:asciiTheme="minorHAnsi" w:hAnsiTheme="minorHAnsi" w:cstheme="minorHAnsi"/>
          <w:b w:val="0"/>
          <w:bCs/>
          <w:sz w:val="24"/>
        </w:rPr>
        <w:t xml:space="preserve"> </w:t>
      </w:r>
    </w:p>
    <w:p w14:paraId="0F9A0639" w14:textId="77777777" w:rsidR="00E15A1C" w:rsidRPr="00581FC8" w:rsidRDefault="00E15A1C" w:rsidP="00E15A1C">
      <w:pPr>
        <w:pStyle w:val="Heading5"/>
      </w:pPr>
    </w:p>
    <w:p w14:paraId="4DD55756" w14:textId="50C0B13E" w:rsidR="00581FC8" w:rsidRPr="00581FC8" w:rsidRDefault="00581FC8" w:rsidP="00E15A1C">
      <w:pPr>
        <w:pStyle w:val="Heading4"/>
      </w:pPr>
    </w:p>
    <w:sectPr w:rsidR="00581FC8" w:rsidRPr="00581FC8" w:rsidSect="00FD7C04">
      <w:headerReference w:type="default" r:id="rId9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2CE60" w14:textId="77777777" w:rsidR="00823B75" w:rsidRDefault="00823B75" w:rsidP="00187B92">
      <w:pPr>
        <w:spacing w:after="0" w:line="240" w:lineRule="auto"/>
      </w:pPr>
      <w:r>
        <w:separator/>
      </w:r>
    </w:p>
  </w:endnote>
  <w:endnote w:type="continuationSeparator" w:id="0">
    <w:p w14:paraId="337C5535" w14:textId="77777777" w:rsidR="00823B75" w:rsidRDefault="00823B75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ACC0C" w14:textId="77777777" w:rsidR="00823B75" w:rsidRDefault="00823B75" w:rsidP="00187B92">
      <w:pPr>
        <w:spacing w:after="0" w:line="240" w:lineRule="auto"/>
      </w:pPr>
      <w:r>
        <w:separator/>
      </w:r>
    </w:p>
  </w:footnote>
  <w:footnote w:type="continuationSeparator" w:id="0">
    <w:p w14:paraId="5B3AFA8B" w14:textId="77777777" w:rsidR="00823B75" w:rsidRDefault="00823B75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B3C5FD" w14:textId="77777777" w:rsidR="00000000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18FCC64D" wp14:editId="34504599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3DFC0E06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A99997F3F64A4D9FB6DE75A12087625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p w14:paraId="5FEC63BB" w14:textId="2D2DA5F0" w:rsidR="002C0739" w:rsidRPr="00187B92" w:rsidRDefault="00E15A1C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Jayanthini r</w:t>
                                        </w:r>
                                      </w:p>
                                    </w:sdtContent>
                                  </w:sdt>
                                  <w:p w14:paraId="0ABADEA5" w14:textId="77777777" w:rsidR="002C0739" w:rsidRPr="00970D57" w:rsidRDefault="00000000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45FF62EB0FE0415D9702C1A184AAB576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Content>
                                        <w:r w:rsidR="002C0739">
                                          <w:t>Position Title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09B2CADC" w14:textId="77777777" w:rsidR="00000000" w:rsidRDefault="00000000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8FCC64D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3DFC0E06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A99997F3F64A4D9FB6DE75A12087625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Content>
                                <w:p w14:paraId="5FEC63BB" w14:textId="2D2DA5F0" w:rsidR="002C0739" w:rsidRPr="00187B92" w:rsidRDefault="00E15A1C" w:rsidP="00187B92">
                                  <w:pPr>
                                    <w:pStyle w:val="Title"/>
                                  </w:pPr>
                                  <w:r>
                                    <w:t>Jayanthini r</w:t>
                                  </w:r>
                                </w:p>
                              </w:sdtContent>
                            </w:sdt>
                            <w:p w14:paraId="0ABADEA5" w14:textId="77777777" w:rsidR="002C0739" w:rsidRPr="00970D57" w:rsidRDefault="00000000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45FF62EB0FE0415D9702C1A184AAB576"/>
                                  </w:placeholder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Content>
                                  <w:r w:rsidR="002C0739">
                                    <w:t>Position Title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09B2CADC" w14:textId="77777777" w:rsidR="00000000" w:rsidRDefault="00000000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0F6"/>
    <w:multiLevelType w:val="hybridMultilevel"/>
    <w:tmpl w:val="ACB402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A56C5"/>
    <w:multiLevelType w:val="hybridMultilevel"/>
    <w:tmpl w:val="020A7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57D69"/>
    <w:multiLevelType w:val="hybridMultilevel"/>
    <w:tmpl w:val="0996F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E18FA"/>
    <w:multiLevelType w:val="hybridMultilevel"/>
    <w:tmpl w:val="347E3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88763">
    <w:abstractNumId w:val="3"/>
  </w:num>
  <w:num w:numId="2" w16cid:durableId="1431581934">
    <w:abstractNumId w:val="1"/>
  </w:num>
  <w:num w:numId="3" w16cid:durableId="1089813589">
    <w:abstractNumId w:val="0"/>
  </w:num>
  <w:num w:numId="4" w16cid:durableId="948243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1C"/>
    <w:rsid w:val="00157B6F"/>
    <w:rsid w:val="00187B92"/>
    <w:rsid w:val="00293B83"/>
    <w:rsid w:val="002C0739"/>
    <w:rsid w:val="00381211"/>
    <w:rsid w:val="0039505A"/>
    <w:rsid w:val="00486E5D"/>
    <w:rsid w:val="00581FC8"/>
    <w:rsid w:val="006A3CE7"/>
    <w:rsid w:val="006B6D95"/>
    <w:rsid w:val="006D1686"/>
    <w:rsid w:val="007D3F1F"/>
    <w:rsid w:val="00823B75"/>
    <w:rsid w:val="008C33FB"/>
    <w:rsid w:val="00D70063"/>
    <w:rsid w:val="00E15A1C"/>
    <w:rsid w:val="00F00196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3B1CC"/>
  <w15:chartTrackingRefBased/>
  <w15:docId w15:val="{6EB18195-8FCA-4DE0-A50F-90C9D52D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E15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ayanthini-r-52611128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ayanthini-r-52611128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gr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44B9E06B1541A19CA0E4D77621C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66F4D-B405-43CD-A357-5A41982B3BBD}"/>
      </w:docPartPr>
      <w:docPartBody>
        <w:p w:rsidR="00AE0B31" w:rsidRDefault="00000000">
          <w:pPr>
            <w:pStyle w:val="D544B9E06B1541A19CA0E4D77621C2A5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B5E2BB497748440A820B94205AF48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ADDB7-C2EE-4232-B0C3-5D1A53BC230C}"/>
      </w:docPartPr>
      <w:docPartBody>
        <w:p w:rsidR="00AE0B31" w:rsidRDefault="00000000">
          <w:pPr>
            <w:pStyle w:val="B5E2BB497748440A820B94205AF48285"/>
          </w:pPr>
          <w:r>
            <w:t>Objective</w:t>
          </w:r>
        </w:p>
      </w:docPartBody>
    </w:docPart>
    <w:docPart>
      <w:docPartPr>
        <w:name w:val="D99671378EC74900A59C697A959F2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75D88-DA1C-4B1E-A26E-9275CA6E8EB5}"/>
      </w:docPartPr>
      <w:docPartBody>
        <w:p w:rsidR="00AE0B31" w:rsidRDefault="00000000">
          <w:pPr>
            <w:pStyle w:val="D99671378EC74900A59C697A959F299E"/>
          </w:pPr>
          <w:r>
            <w:t>Vitals</w:t>
          </w:r>
        </w:p>
      </w:docPartBody>
    </w:docPart>
    <w:docPart>
      <w:docPartPr>
        <w:name w:val="A99997F3F64A4D9FB6DE75A120876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36276-CCE6-4690-8908-F75290E5CE8F}"/>
      </w:docPartPr>
      <w:docPartBody>
        <w:p w:rsidR="00AE0B31" w:rsidRDefault="00000000">
          <w:pPr>
            <w:pStyle w:val="A99997F3F64A4D9FB6DE75A120876257"/>
          </w:pPr>
          <w:r>
            <w:t>Your Name</w:t>
          </w:r>
        </w:p>
      </w:docPartBody>
    </w:docPart>
    <w:docPart>
      <w:docPartPr>
        <w:name w:val="45FF62EB0FE0415D9702C1A184AAB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90A54-D6CD-4C17-9E10-07480749F853}"/>
      </w:docPartPr>
      <w:docPartBody>
        <w:p w:rsidR="00AE0B31" w:rsidRDefault="00000000">
          <w:pPr>
            <w:pStyle w:val="45FF62EB0FE0415D9702C1A184AAB576"/>
          </w:pPr>
          <w:r>
            <w:t>Position Title</w:t>
          </w:r>
        </w:p>
      </w:docPartBody>
    </w:docPart>
    <w:docPart>
      <w:docPartPr>
        <w:name w:val="426DEE5AC7FF4CFA8E642AAD98E52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39091-88A3-4D6D-BBCC-B28F5828CD38}"/>
      </w:docPartPr>
      <w:docPartBody>
        <w:p w:rsidR="00AE0B31" w:rsidRDefault="00323A2F" w:rsidP="00323A2F">
          <w:pPr>
            <w:pStyle w:val="426DEE5AC7FF4CFA8E642AAD98E5216C"/>
          </w:pPr>
          <w:r>
            <w:t>Education</w:t>
          </w:r>
        </w:p>
      </w:docPartBody>
    </w:docPart>
    <w:docPart>
      <w:docPartPr>
        <w:name w:val="BD09E693CC1F4AD798EAE26412FDB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49497-10BD-4E36-90B4-B23367C2A562}"/>
      </w:docPartPr>
      <w:docPartBody>
        <w:p w:rsidR="00AE0B31" w:rsidRDefault="00323A2F" w:rsidP="00323A2F">
          <w:pPr>
            <w:pStyle w:val="BD09E693CC1F4AD798EAE26412FDB26A"/>
          </w:pPr>
          <w:r>
            <w:t>SCHOOL NAME, LOCATION, DEGREE</w:t>
          </w:r>
        </w:p>
      </w:docPartBody>
    </w:docPart>
    <w:docPart>
      <w:docPartPr>
        <w:name w:val="D9AE72B307624C7D916FD5FB3523D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92F82-4020-4367-AAB5-03F6406761B3}"/>
      </w:docPartPr>
      <w:docPartBody>
        <w:p w:rsidR="00AE0B31" w:rsidRDefault="00323A2F" w:rsidP="00323A2F">
          <w:pPr>
            <w:pStyle w:val="D9AE72B307624C7D916FD5FB3523D151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2F"/>
    <w:rsid w:val="00323A2F"/>
    <w:rsid w:val="00354BC4"/>
    <w:rsid w:val="008E1D7F"/>
    <w:rsid w:val="00AE0B31"/>
    <w:rsid w:val="00E6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544B9E06B1541A19CA0E4D77621C2A5">
    <w:name w:val="D544B9E06B1541A19CA0E4D77621C2A5"/>
  </w:style>
  <w:style w:type="paragraph" w:customStyle="1" w:styleId="B5E2BB497748440A820B94205AF48285">
    <w:name w:val="B5E2BB497748440A820B94205AF48285"/>
  </w:style>
  <w:style w:type="paragraph" w:customStyle="1" w:styleId="D99671378EC74900A59C697A959F299E">
    <w:name w:val="D99671378EC74900A59C697A959F299E"/>
  </w:style>
  <w:style w:type="paragraph" w:customStyle="1" w:styleId="A99997F3F64A4D9FB6DE75A120876257">
    <w:name w:val="A99997F3F64A4D9FB6DE75A120876257"/>
  </w:style>
  <w:style w:type="paragraph" w:customStyle="1" w:styleId="45FF62EB0FE0415D9702C1A184AAB576">
    <w:name w:val="45FF62EB0FE0415D9702C1A184AAB576"/>
  </w:style>
  <w:style w:type="paragraph" w:customStyle="1" w:styleId="426DEE5AC7FF4CFA8E642AAD98E5216C">
    <w:name w:val="426DEE5AC7FF4CFA8E642AAD98E5216C"/>
    <w:rsid w:val="00323A2F"/>
  </w:style>
  <w:style w:type="paragraph" w:customStyle="1" w:styleId="BD09E693CC1F4AD798EAE26412FDB26A">
    <w:name w:val="BD09E693CC1F4AD798EAE26412FDB26A"/>
    <w:rsid w:val="00323A2F"/>
  </w:style>
  <w:style w:type="paragraph" w:customStyle="1" w:styleId="D9AE72B307624C7D916FD5FB3523D151">
    <w:name w:val="D9AE72B307624C7D916FD5FB3523D151"/>
    <w:rsid w:val="00323A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Jayanthini r</dc:creator>
  <cp:keywords/>
  <dc:description/>
  <cp:lastModifiedBy>Raja</cp:lastModifiedBy>
  <cp:revision>2</cp:revision>
  <dcterms:created xsi:type="dcterms:W3CDTF">2023-08-16T09:18:00Z</dcterms:created>
  <dcterms:modified xsi:type="dcterms:W3CDTF">2023-08-16T09:18:00Z</dcterms:modified>
</cp:coreProperties>
</file>